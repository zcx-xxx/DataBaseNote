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3409950</wp:posOffset>
                </wp:positionV>
                <wp:extent cx="657225" cy="266700"/>
                <wp:effectExtent l="4445" t="4445" r="5080" b="1460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635" y="438150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05pt;margin-top:268.5pt;height:21pt;width:51.75pt;z-index:251731968;mso-width-relative:page;mso-height-relative:page;" fillcolor="#FFFFFF [3201]" filled="t" stroked="t" coordsize="21600,21600" o:gfxdata="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hU/D9kAAAALAQAADwAAAAAAAAABACAAAAAi&#10;AAAAZHJzL2Rvd25yZXYueG1sUEsBAhQAFAAAAAgAh07iQHCWwXJCAgAAdwQAAA4AAAAAAAAAAQAg&#10;AAAAKA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3420745</wp:posOffset>
                </wp:positionV>
                <wp:extent cx="647700" cy="266065"/>
                <wp:effectExtent l="4445" t="4445" r="14605" b="1524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56460" y="4400550"/>
                          <a:ext cx="64770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05pt;margin-top:269.35pt;height:20.95pt;width:51pt;z-index:251730944;mso-width-relative:page;mso-height-relative:page;" fillcolor="#FFFFFF [3201]" filled="t" stroked="t" coordsize="21600,21600" o:gfxdata="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I3TLG1wAAAAsBAAAPAAAAAAAAAAEAIAAAACIAAABkcnMv&#10;ZG93bnJldi54bWxQSwECFAAUAAAACACHTuJActywyD0CAAB3BAAADgAAAAAAAAABACAAAAAm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3086100</wp:posOffset>
                </wp:positionV>
                <wp:extent cx="333375" cy="342265"/>
                <wp:effectExtent l="4445" t="4445" r="5080" b="1524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56960" y="4000500"/>
                          <a:ext cx="333375" cy="34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.8pt;margin-top:243pt;height:26.95pt;width:26.25pt;z-index:251729920;mso-width-relative:page;mso-height-relative:page;" fillcolor="#FFFFFF [3201]" filled="t" stroked="t" coordsize="21600,21600" o:gfxdata="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dmoov2gAAAAsBAAAPAAAAAAAAAAEAIAAA&#10;ACIAAABkcnMvZG93bnJldi54bWxQSwECFAAUAAAACACHTuJA7M1z5EMCAAB3BAAADgAAAAAAAAAB&#10;ACAAAAAp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1781175</wp:posOffset>
                </wp:positionV>
                <wp:extent cx="419100" cy="361950"/>
                <wp:effectExtent l="4445" t="4445" r="14605" b="14605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14135" y="2724150"/>
                          <a:ext cx="419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05pt;margin-top:140.25pt;height:28.5pt;width:33pt;z-index:251728896;mso-width-relative:page;mso-height-relative:page;" fillcolor="#FFFFFF [3201]" filled="t" stroked="t" coordsize="21600,21600" o:gfxdata="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oO8LNkAAAALAQAADwAAAAAAAAABACAAAAAiAAAA&#10;ZHJzL2Rvd25yZXYueG1sUEsBAhQAFAAAAAgAh07iQOmwjnQ/AgAAdwQAAA4AAAAAAAAAAQAgAAAA&#10;KA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1457325</wp:posOffset>
                </wp:positionV>
                <wp:extent cx="9525" cy="762000"/>
                <wp:effectExtent l="4445" t="0" r="508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80785" y="238125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6.8pt;margin-top:114.75pt;height:60pt;width:0.75pt;z-index:251686912;mso-width-relative:page;mso-height-relative:page;" filled="f" stroked="t" coordsize="21600,21600" o:gfxdata="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4HPs9kAAAALAQAADwAAAAAAAAAB&#10;ACAAAAAiAAAAZHJzL2Rvd25yZXYueG1sUEsBAhQAFAAAAAgAh07iQPD37anWAQAAcwMAAA4AAAAA&#10;AAAAAQAgAAAAK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944245</wp:posOffset>
                </wp:positionV>
                <wp:extent cx="1009650" cy="495300"/>
                <wp:effectExtent l="6350" t="63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7410" y="1849120"/>
                          <a:ext cx="1009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单元楼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05pt;margin-top:74.35pt;height:39pt;width:79.5pt;z-index:251661312;v-text-anchor:middle;mso-width-relative:page;mso-height-relative:page;" fillcolor="#FFFFFF [3201]" filled="t" stroked="t" coordsize="21600,21600" o:gfxdata="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F4xi2QAAAAsBAAAPAAAAAAAAAAEAIAAAACIAAABkcnMvZG93bnJldi54bWxQSwEC&#10;FAAUAAAACACHTuJAOXJE8GUCAACyBAAADgAAAAAAAAABACAAAAAo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单元楼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4309110</wp:posOffset>
                </wp:positionH>
                <wp:positionV relativeFrom="paragraph">
                  <wp:posOffset>848360</wp:posOffset>
                </wp:positionV>
                <wp:extent cx="219075" cy="294640"/>
                <wp:effectExtent l="5080" t="4445" r="4445" b="571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2110" y="1847850"/>
                          <a:ext cx="21907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3pt;margin-top:66.8pt;height:23.2pt;width:17.25pt;z-index:251727872;mso-width-relative:page;mso-height-relative:page;" fillcolor="#FFFFFF [3201]" filled="t" stroked="t" coordsize="21600,21600" o:gfxdata="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L7hTdgAAAALAQAADwAAAAAAAAABACAAAAAiAAAA&#10;ZHJzL2Rvd25yZXYueG1sUEsBAhQAFAAAAAgAh07iQOSOIuFAAgAAdwQAAA4AAAAAAAAAAQAgAAAA&#10;J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895350</wp:posOffset>
                </wp:positionV>
                <wp:extent cx="257175" cy="238125"/>
                <wp:effectExtent l="4445" t="4445" r="5080" b="508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0535" y="1838325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05pt;margin-top:70.5pt;height:18.75pt;width:20.25pt;z-index:251726848;mso-width-relative:page;mso-height-relative:page;" fillcolor="#FFFFFF [3201]" filled="t" stroked="t" coordsize="21600,21600" o:gfxdata="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+NqBLtkAAAALAQAADwAAAAAAAAABACAA&#10;AAAiAAAAZHJzL2Rvd25yZXYueG1sUEsBAhQAFAAAAAgAh07iQDOm0aRFAgAAdwQAAA4AAAAAAAAA&#10;AQAgAAAAKAEAAGRycy9lMm9Eb2MueG1sUEsFBgAAAAAGAAYAWQEAAN8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838835</wp:posOffset>
                </wp:positionV>
                <wp:extent cx="228600" cy="275590"/>
                <wp:effectExtent l="5080" t="4445" r="13970" b="5715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7035" y="1819275"/>
                          <a:ext cx="2286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66.05pt;height:21.7pt;width:18pt;z-index:251725824;mso-width-relative:page;mso-height-relative:page;" fillcolor="#FFFFFF [3201]" filled="t" stroked="t" coordsize="21600,21600" o:gfxdata="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r/dKG2AAAAAsBAAAPAAAAAAAAAAEAIAAA&#10;ACIAAABkcnMvZG93bnJldi54bWxQSwECFAAUAAAACACHTuJAT6+YZ0UCAAB3BAAADgAAAAAAAAAB&#10;ACAAAAAn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915035</wp:posOffset>
                </wp:positionV>
                <wp:extent cx="998220" cy="541655"/>
                <wp:effectExtent l="13335" t="6985" r="17145" b="2286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8335" y="2030095"/>
                          <a:ext cx="998220" cy="5416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宋体" w:hAnsi="宋体" w:eastAsia="宋体" w:cs="宋体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18"/>
                                <w:szCs w:val="18"/>
                                <w:lang w:val="en-US" w:eastAsia="zh-CN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0.05pt;margin-top:72.05pt;height:42.65pt;width:78.6pt;z-index:251664384;v-text-anchor:middle;mso-width-relative:page;mso-height-relative:page;" fillcolor="#FFFFFF [3201]" filled="t" stroked="t" coordsize="21600,21600" o:gfxdata="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KBePtkAAAALAQAADwAAAAAAAAABACAAAAAiAAAAZHJzL2Rvd25yZXYueG1s&#10;UEsBAhQAFAAAAAgAh07iQHQ/7GFpAgAAtA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宋体" w:hAnsi="宋体" w:eastAsia="宋体" w:cs="宋体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18"/>
                          <w:szCs w:val="18"/>
                          <w:lang w:val="en-US" w:eastAsia="zh-CN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1887855</wp:posOffset>
                </wp:positionH>
                <wp:positionV relativeFrom="paragraph">
                  <wp:posOffset>1186180</wp:posOffset>
                </wp:positionV>
                <wp:extent cx="201930" cy="4445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>
                          <a:off x="2774950" y="2077085"/>
                          <a:ext cx="20193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65pt;margin-top:93.4pt;height:0.35pt;width:15.9pt;z-index:251682816;mso-width-relative:page;mso-height-relative:page;" filled="f" stroked="t" coordsize="21600,21600" o:gfxdata="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wcro9gA&#10;AAALAQAADwAAAAAAAAABACAAAAAiAAAAZHJzL2Rvd25yZXYueG1sUEsBAhQAFAAAAAgAh07iQHaY&#10;ePTmAQAAmQMAAA4AAAAAAAAAAQAgAAAAJ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828675</wp:posOffset>
                </wp:positionV>
                <wp:extent cx="190500" cy="276225"/>
                <wp:effectExtent l="4445" t="4445" r="14605" b="508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56410" y="188595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3pt;margin-top:65.25pt;height:21.75pt;width:15pt;z-index:251724800;mso-width-relative:page;mso-height-relative:page;" fillcolor="#FFFFFF [3201]" filled="t" stroked="t" coordsize="21600,21600" o:gfxdata="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SBsT9cAAAAKAQAADwAAAAAAAAABACAAAAAiAAAAZHJzL2Rv&#10;d25yZXYueG1sUEsBAhQAFAAAAAgAh07iQK2UheY7AgAAdwQAAA4AAAAAAAAAAQAgAAAAJgEAAGRy&#10;cy9lMm9Eb2MueG1sUEsFBgAAAAAGAAYAWQEAANM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3996690</wp:posOffset>
                </wp:positionV>
                <wp:extent cx="828040" cy="363220"/>
                <wp:effectExtent l="1905" t="4445" r="8255" b="1333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44" idx="0"/>
                      </wps:cNvCnPr>
                      <wps:spPr>
                        <a:xfrm flipH="1">
                          <a:off x="514350" y="4911090"/>
                          <a:ext cx="828040" cy="36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9.5pt;margin-top:314.7pt;height:28.6pt;width:65.2pt;z-index:251723776;mso-width-relative:page;mso-height-relative:page;" filled="f" stroked="t" coordsize="21600,21600" o:gfxdata="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LyWIdgAAAAKAQAADwAAAAAAAAABACAAAAAiAAAAZHJzL2Rvd25yZXYu&#10;eG1sUEsBAhQAFAAAAAgAh07iQCEHN8b7AQAAwAMAAA4AAAAAAAAAAQAgAAAAJw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3977640</wp:posOffset>
                </wp:positionV>
                <wp:extent cx="33020" cy="365125"/>
                <wp:effectExtent l="4445" t="635" r="19685" b="1524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0"/>
                        <a:endCxn id="16" idx="2"/>
                      </wps:cNvCnPr>
                      <wps:spPr>
                        <a:xfrm flipH="1" flipV="1">
                          <a:off x="5704840" y="4892040"/>
                          <a:ext cx="33020" cy="365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59.2pt;margin-top:313.2pt;height:28.75pt;width:2.6pt;z-index:251722752;mso-width-relative:page;mso-height-relative:page;" filled="f" stroked="t" coordsize="21600,21600" o:gfxdata="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yMV5E2QAAAAsBAAAPAAAAAAAAAAEAIAAAACIAAABkcnMvZG93bnJl&#10;di54bWxQSwECFAAUAAAACACHTuJAi267cvwBAADKAwAADgAAAAAAAAABACAAAAAo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3389630</wp:posOffset>
                </wp:positionV>
                <wp:extent cx="466725" cy="354965"/>
                <wp:effectExtent l="3175" t="3810" r="6350" b="2222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2"/>
                        <a:endCxn id="16" idx="3"/>
                      </wps:cNvCnPr>
                      <wps:spPr>
                        <a:xfrm flipH="1">
                          <a:off x="6195060" y="4304030"/>
                          <a:ext cx="466725" cy="354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97.8pt;margin-top:266.9pt;height:27.95pt;width:36.75pt;z-index:251721728;mso-width-relative:page;mso-height-relative:page;" filled="f" stroked="t" coordsize="21600,21600" o:gfxdata="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VaRJjZAAAACwEAAA8AAAAAAAAAAQAgAAAAIgAAAGRycy9kb3ducmV2&#10;LnhtbFBLAQIUABQAAAAIAIdO4kBJdGOU+wEAAMEDAAAOAAAAAAAAAAEAIAAAACg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3744595</wp:posOffset>
                </wp:positionV>
                <wp:extent cx="371475" cy="264160"/>
                <wp:effectExtent l="2540" t="3810" r="6985" b="177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58" idx="2"/>
                      </wps:cNvCnPr>
                      <wps:spPr>
                        <a:xfrm>
                          <a:off x="6195060" y="4658995"/>
                          <a:ext cx="371475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7.8pt;margin-top:294.85pt;height:20.8pt;width:29.25pt;z-index:251720704;mso-width-relative:page;mso-height-relative:page;" filled="f" stroked="t" coordsize="21600,21600" o:gfxdata="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EElOG2QAAAAsBAAAPAAAAAAAAAAEAIAAAACIAAABkcnMvZG93bnJldi54bWxQ&#10;SwECFAAUAAAACACHTuJAop6R8vYBAAC3AwAADgAAAAAAAAABACAAAAAo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3996690</wp:posOffset>
                </wp:positionV>
                <wp:extent cx="919480" cy="464185"/>
                <wp:effectExtent l="1905" t="4445" r="12065" b="762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1"/>
                        <a:endCxn id="18" idx="2"/>
                      </wps:cNvCnPr>
                      <wps:spPr>
                        <a:xfrm flipH="1" flipV="1">
                          <a:off x="1342390" y="4911090"/>
                          <a:ext cx="919480" cy="464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.7pt;margin-top:314.7pt;height:36.55pt;width:72.4pt;z-index:251719680;mso-width-relative:page;mso-height-relative:page;" filled="f" stroked="t" coordsize="21600,21600" o:gfxdata="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Bewi92QAAAAoBAAAPAAAAAAAAAAEAIAAAACIAAABkcnMvZG93bnJl&#10;di54bWxQSwECFAAUAAAACACHTuJAODGcZ/wBAADLAwAADgAAAAAAAAABACAAAAAoAQAAZHJzL2Uy&#10;b0RvYy54bWxQSwUGAAAAAAYABgBZAQAAl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4018280</wp:posOffset>
                </wp:positionV>
                <wp:extent cx="138430" cy="408305"/>
                <wp:effectExtent l="4445" t="1270" r="9525" b="952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0"/>
                      </wps:cNvCnPr>
                      <wps:spPr>
                        <a:xfrm>
                          <a:off x="1337310" y="4932680"/>
                          <a:ext cx="138430" cy="408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3pt;margin-top:316.4pt;height:32.15pt;width:10.9pt;z-index:251718656;mso-width-relative:page;mso-height-relative:page;" filled="f" stroked="t" coordsize="21600,21600" o:gfxdata="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67YydgA&#10;AAAJAQAADwAAAAAAAAABACAAAAAiAAAAZHJzL2Rvd25yZXYueG1sUEsBAhQAFAAAAAgAh07iQKJZ&#10;FA7mAQAAnQMAAA4AAAAAAAAAAQAgAAAAJ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3970655</wp:posOffset>
                </wp:positionV>
                <wp:extent cx="1423035" cy="421005"/>
                <wp:effectExtent l="1270" t="4445" r="4445" b="1270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7"/>
                      </wps:cNvCnPr>
                      <wps:spPr>
                        <a:xfrm flipV="1">
                          <a:off x="4276725" y="4885055"/>
                          <a:ext cx="1423035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6.75pt;margin-top:312.65pt;height:33.15pt;width:112.05pt;z-index:251716608;mso-width-relative:page;mso-height-relative:page;" filled="f" stroked="t" coordsize="21600,21600" o:gfxdata="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X5HutkAAAALAQAADwAAAAAAAAABACAAAAAiAAAAZHJzL2Rvd25yZXYueG1sUEsBAhQA&#10;FAAAAAgAh07iQP71qKPxAQAApwMAAA4AAAAAAAAAAQAgAAAAKA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ragraph">
                  <wp:posOffset>3977640</wp:posOffset>
                </wp:positionV>
                <wp:extent cx="857250" cy="364490"/>
                <wp:effectExtent l="1905" t="4445" r="17145" b="1206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16" idx="2"/>
                      </wps:cNvCnPr>
                      <wps:spPr>
                        <a:xfrm flipV="1">
                          <a:off x="4847590" y="4892040"/>
                          <a:ext cx="85725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1.7pt;margin-top:313.2pt;height:28.7pt;width:67.5pt;z-index:251715584;mso-width-relative:page;mso-height-relative:page;" filled="f" stroked="t" coordsize="21600,21600" o:gfxdata="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mgWQ2QAAAAsBAAAPAAAAAAAAAAEAIAAAACIAAABkcnMvZG93bnJldi54&#10;bWxQSwECFAAUAAAACACHTuJA9tjoOPkBAADBAwAADgAAAAAAAAABACAAAAAoAQAAZHJzL2Uyb0Rv&#10;Yy54bWxQSwUGAAAAAAYABgBZAQAAk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4194810</wp:posOffset>
                </wp:positionH>
                <wp:positionV relativeFrom="paragraph">
                  <wp:posOffset>4342765</wp:posOffset>
                </wp:positionV>
                <wp:extent cx="800100" cy="447040"/>
                <wp:effectExtent l="6350" t="6350" r="12700" b="2286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47510" y="5161280"/>
                          <a:ext cx="80010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产权者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0.3pt;margin-top:341.95pt;height:35.2pt;width:63pt;z-index:251705344;v-text-anchor:middle;mso-width-relative:page;mso-height-relative:page;" fillcolor="#FFFFFF [3201]" filled="t" stroked="t" coordsize="21600,21600" o:gfxdata="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2ajcbYAAAACwEAAA8AAAAAAAAAAQAgAAAAIgAAAGRycy9k&#10;b3ducmV2LnhtbFBLAQIUABQAAAAIAIdO4kC4m+u9dAIAANcEAAAOAAAAAAAAAAEAIAAAACcBAABk&#10;cnMvZTJvRG9jLnhtbFBLBQYAAAAABgAGAFkBAAAN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产权者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3977640</wp:posOffset>
                </wp:positionV>
                <wp:extent cx="587375" cy="396240"/>
                <wp:effectExtent l="2540" t="3810" r="19685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>
                          <a:off x="6052185" y="4942205"/>
                          <a:ext cx="587375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2pt;margin-top:313.2pt;height:31.2pt;width:46.25pt;z-index:251713536;mso-width-relative:page;mso-height-relative:page;" filled="f" stroked="t" coordsize="21600,21600" o:gfxdata="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gEwV9gAAAALAQAADwAAAAAAAAABACAAAAAiAAAAZHJzL2Rvd25yZXYueG1sUEsBAhQAFAAAAAgA&#10;h07iQBLEFdXsAQAAnAMAAA4AAAAAAAAAAQAgAAAAJw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3389630</wp:posOffset>
                </wp:positionV>
                <wp:extent cx="213995" cy="161925"/>
                <wp:effectExtent l="3175" t="3810" r="11430" b="571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999990" y="4304030"/>
                          <a:ext cx="21399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04.45pt;margin-top:266.9pt;height:12.75pt;width:16.85pt;z-index:251710464;mso-width-relative:page;mso-height-relative:page;" filled="f" stroked="t" coordsize="21600,21600" o:gfxdata="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HJ0utoA&#10;AAALAQAADwAAAAAAAAABACAAAAAiAAAAZHJzL2Rvd25yZXYueG1sUEsBAhQAFAAAAAgAh07iQHi4&#10;FXPkAQAAiQMAAA4AAAAAAAAAAQAgAAAAKQ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2885440</wp:posOffset>
                </wp:positionV>
                <wp:extent cx="1322705" cy="504190"/>
                <wp:effectExtent l="6350" t="6350" r="23495" b="2286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4385" y="3970655"/>
                          <a:ext cx="1322705" cy="504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是否有Internet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1.6pt;margin-top:227.2pt;height:39.7pt;width:104.15pt;z-index:251709440;v-text-anchor:middle;mso-width-relative:page;mso-height-relative:page;" fillcolor="#FFFFFF [3201]" filled="t" stroked="t" coordsize="21600,21600" o:gfxdata="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OJoFdoAAAALAQAADwAAAAAAAAABACAAAAAiAAAAZHJzL2Rvd25y&#10;ZXYueG1sUEsBAhQAFAAAAAgAh07iQCYjZzJuAgAAwgQAAA4AAAAAAAAAAQAgAAAAKQ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是否有Internet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5518785</wp:posOffset>
                </wp:positionH>
                <wp:positionV relativeFrom="paragraph">
                  <wp:posOffset>3151505</wp:posOffset>
                </wp:positionV>
                <wp:extent cx="866775" cy="476250"/>
                <wp:effectExtent l="6350" t="6350" r="22225" b="1270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71310" y="4046855"/>
                          <a:ext cx="866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水电费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4.55pt;margin-top:248.15pt;height:37.5pt;width:68.25pt;z-index:251708416;v-text-anchor:middle;mso-width-relative:page;mso-height-relative:page;" fillcolor="#FFFFFF [3201]" filled="t" stroked="t" coordsize="21600,21600" o:gfxdata="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FNzs/ZAAAADAEAAA8AAAAAAAAAAQAgAAAAIgAA&#10;AGRycy9kb3ducmV2LnhtbFBLAQIUABQAAAAIAIdO4kBpE+sZeQIAANcEAAAOAAAAAAAAAAEAIAAA&#10;ACg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水电费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3751580</wp:posOffset>
                </wp:positionV>
                <wp:extent cx="876300" cy="514350"/>
                <wp:effectExtent l="6350" t="6350" r="12700" b="1270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14160" y="4532630"/>
                          <a:ext cx="8763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煤气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7.05pt;margin-top:295.4pt;height:40.5pt;width:69pt;z-index:251707392;v-text-anchor:middle;mso-width-relative:page;mso-height-relative:page;" fillcolor="#FFFFFF [3201]" filled="t" stroked="t" coordsize="21600,21600" o:gfxdata="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TJLXNgAAAALAQAADwAAAAAAAAABACAAAAAiAAAAZHJz&#10;L2Rvd25yZXYueG1sUEsBAhQAFAAAAAgAh07iQO77fQB2AgAA1wQAAA4AAAAAAAAAAQAgAAAAJ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煤气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4294505</wp:posOffset>
                </wp:positionV>
                <wp:extent cx="857250" cy="476250"/>
                <wp:effectExtent l="6350" t="6350" r="12700" b="1270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52210" y="5332730"/>
                          <a:ext cx="857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4.8pt;margin-top:338.15pt;height:37.5pt;width:67.5pt;z-index:251706368;v-text-anchor:middle;mso-width-relative:page;mso-height-relative:page;" fillcolor="#FFFFFF [3201]" filled="t" stroked="t" coordsize="21600,21600" o:gfxdata="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Rvha22AAAAAsBAAAPAAAAAAAAAAEAIAAAACIAAABkcnMv&#10;ZG93bnJldi54bWxQSwECFAAUAAAACACHTuJAOx1bkHUCAADXBAAADgAAAAAAAAABACAAAAAnAQAA&#10;ZHJzL2Uyb0RvYy54bWxQSwUGAAAAAAYABgBZAQAAD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面积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4342130</wp:posOffset>
                </wp:positionV>
                <wp:extent cx="790575" cy="447040"/>
                <wp:effectExtent l="6350" t="6350" r="22225" b="2286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4435" y="5256530"/>
                          <a:ext cx="79057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楼号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0.55pt;margin-top:341.9pt;height:35.2pt;width:62.25pt;z-index:251704320;v-text-anchor:middle;mso-width-relative:page;mso-height-relative:page;" fillcolor="#FFFFFF [3201]" filled="t" stroked="t" coordsize="21600,21600" o:gfxdata="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zIiJV2QAAAAsBAAAPAAAAAAAAAAEAIAAAACIAAABk&#10;cnMvZG93bnJldi54bWxQSwECFAAUAAAACACHTuJAqz8ivHcCAADXBAAADgAAAAAAAAABACAAAAAo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楼号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4323715</wp:posOffset>
                </wp:positionV>
                <wp:extent cx="742950" cy="466090"/>
                <wp:effectExtent l="6350" t="6350" r="12700" b="2286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1910" y="5485130"/>
                          <a:ext cx="742950" cy="466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房号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8pt;margin-top:340.45pt;height:36.7pt;width:58.5pt;z-index:251703296;v-text-anchor:middle;mso-width-relative:page;mso-height-relative:page;" fillcolor="#FFFFFF [3201]" filled="t" stroked="t" coordsize="21600,21600" o:gfxdata="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ojGbNtgAAAALAQAADwAAAAAAAAABACAAAAAiAAAAZHJz&#10;L2Rvd25yZXYueG1sUEsBAhQAFAAAAAgAh07iQM0it+V2AgAA1wQAAA4AAAAAAAAAAQAgAAAAJw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房号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3510915</wp:posOffset>
                </wp:positionV>
                <wp:extent cx="981075" cy="466725"/>
                <wp:effectExtent l="6350" t="6350" r="22225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7335" y="4491990"/>
                          <a:ext cx="9810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单元房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55pt;margin-top:276.45pt;height:36.75pt;width:77.25pt;z-index:251670528;v-text-anchor:middle;mso-width-relative:page;mso-height-relative:page;" fillcolor="#FFFFFF [3201]" filled="t" stroked="t" coordsize="21600,21600" o:gfxdata="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+Z92WtsAAAALAQAADwAAAAAAAAABACAAAAAiAAAAZHJzL2Rvd25yZXYueG1sUEsB&#10;AhQAFAAAAAgAh07iQN+fAN5kAgAAswQAAA4AAAAAAAAAAQAgAAAAKgEAAGRycy9lMm9Eb2MueG1s&#10;UEsFBgAAAAAGAAYAWQEAAA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单元房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3482340</wp:posOffset>
                </wp:positionV>
                <wp:extent cx="999490" cy="571500"/>
                <wp:effectExtent l="12700" t="7620" r="16510" b="1143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7560" y="4549140"/>
                          <a:ext cx="99949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居住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60.05pt;margin-top:274.2pt;height:45pt;width:78.7pt;z-index:251671552;v-text-anchor:middle;mso-width-relative:page;mso-height-relative:page;" fillcolor="#FFFFFF [3201]" filled="t" stroked="t" coordsize="21600,21600" o:gfxdata="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hiSMzbAAAACwEAAA8AAAAAAAAAAQAgAAAAIgAAAGRycy9kb3ducmV2Lnht&#10;bFBLAQIUABQAAAAIAIdO4kDU9YcsaAIAALYEAAAOAAAAAAAAAAEAIAAAACo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居住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2722880</wp:posOffset>
                </wp:positionV>
                <wp:extent cx="695325" cy="504825"/>
                <wp:effectExtent l="6350" t="6350" r="22225" b="2222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85" y="3608705"/>
                          <a:ext cx="6953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房号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4.2pt;margin-top:214.4pt;height:39.75pt;width:54.75pt;z-index:251702272;v-text-anchor:middle;mso-width-relative:page;mso-height-relative:page;" fillcolor="#FFFFFF [3201]" filled="t" stroked="t" coordsize="21600,21600" o:gfxdata="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mUBdtkAAAAKAQAADwAAAAAAAAABACAAAAAiAAAAZHJzL2Rvd25yZXYu&#10;eG1sUEsBAhQAFAAAAAgAh07iQG+/fCdsAgAAwA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房号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3199130</wp:posOffset>
                </wp:positionV>
                <wp:extent cx="9525" cy="371475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99185" y="411353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3.45pt;margin-top:251.9pt;height:29.25pt;width:0.75pt;z-index:251701248;mso-width-relative:page;mso-height-relative:page;" filled="f" stroked="t" coordsize="21600,21600" o:gfxdata="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3gk89kA&#10;AAAJAQAADwAAAAAAAAABACAAAAAiAAAAZHJzL2Rvd25yZXYueG1sUEsBAhQAFAAAAAgAh07iQLLw&#10;8LvlAQAAhw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-1205865</wp:posOffset>
                </wp:positionH>
                <wp:positionV relativeFrom="paragraph">
                  <wp:posOffset>3140710</wp:posOffset>
                </wp:positionV>
                <wp:extent cx="666750" cy="514350"/>
                <wp:effectExtent l="6350" t="6350" r="12700" b="1270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010" y="3645535"/>
                          <a:ext cx="6667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4.95pt;margin-top:247.3pt;height:40.5pt;width:52.5pt;z-index:251699200;v-text-anchor:middle;mso-width-relative:page;mso-height-relative:page;" fillcolor="#FFFFFF [3201]" filled="t" stroked="t" coordsize="21600,21600" o:gfxdata="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Jv7oXbAAAADAEAAA8AAAAAAAAAAQAgAAAAIgAAAGRycy9kb3ducmV2&#10;LnhtbFBLAQIUABQAAAAIAIdO4kBeOMvWawIAAL8EAAAOAAAAAAAAAAEAIAAAACo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-636905</wp:posOffset>
                </wp:positionH>
                <wp:positionV relativeFrom="paragraph">
                  <wp:posOffset>3579495</wp:posOffset>
                </wp:positionV>
                <wp:extent cx="374015" cy="207645"/>
                <wp:effectExtent l="2540" t="4445" r="4445" b="1651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50" idx="5"/>
                      </wps:cNvCnPr>
                      <wps:spPr>
                        <a:xfrm flipH="1" flipV="1">
                          <a:off x="544195" y="4341495"/>
                          <a:ext cx="374015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50.15pt;margin-top:281.85pt;height:16.35pt;width:29.45pt;z-index:251700224;mso-width-relative:page;mso-height-relative:page;" filled="f" stroked="t" coordsize="21600,21600" o:gfxdata="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ePpFXbAAAADAEAAA8AAAAAAAAAAQAgAAAAIgAAAGRycy9k&#10;b3ducmV2LnhtbFBLAQIUABQAAAAIAIdO4kDfCrWJ/wEAAMoDAAAOAAAAAAAAAAEAIAAAACoBAABk&#10;cnMvZTJvRG9jLnhtbFBLBQYAAAAABgAGAFkBAACb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4388485</wp:posOffset>
                </wp:positionV>
                <wp:extent cx="981075" cy="495300"/>
                <wp:effectExtent l="6350" t="6350" r="22225" b="1270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6560" y="5350510"/>
                          <a:ext cx="9810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8pt;margin-top:345.55pt;height:39pt;width:77.25pt;z-index:251697152;v-text-anchor:middle;mso-width-relative:page;mso-height-relative:page;" fillcolor="#FFFFFF [3201]" filled="t" stroked="t" coordsize="21600,21600" o:gfxdata="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XMOHXaAAAACwEAAA8AAAAAAAAAAQAgAAAAIgAAAGRycy9kb3du&#10;cmV2LnhtbFBLAQIUABQAAAAIAIdO4kAsy0ZsbwIAAMEEAAAOAAAAAAAAAAEAIAAAACk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联系电话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4426585</wp:posOffset>
                </wp:positionV>
                <wp:extent cx="1019175" cy="428625"/>
                <wp:effectExtent l="6350" t="6350" r="22225" b="2222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6385" y="5379085"/>
                          <a:ext cx="10191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工作单位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3.95pt;margin-top:348.55pt;height:33.75pt;width:80.25pt;z-index:251695104;v-text-anchor:middle;mso-width-relative:page;mso-height-relative:page;" fillcolor="#FFFFFF [3201]" filled="t" stroked="t" coordsize="21600,21600" o:gfxdata="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2BtnfZAAAACgEAAA8AAAAAAAAAAQAgAAAAIgAAAGRycy9kb3ducmV2&#10;LnhtbFBLAQIUABQAAAAIAIdO4kAN52D1bQIAAMIEAAAOAAAAAAAAAAEAIAAAACg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工作单位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4359910</wp:posOffset>
                </wp:positionV>
                <wp:extent cx="620395" cy="457835"/>
                <wp:effectExtent l="6350" t="6350" r="20955" b="1206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2935" y="5312410"/>
                          <a:ext cx="620395" cy="457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3.95pt;margin-top:343.3pt;height:36.05pt;width:48.85pt;z-index:251693056;v-text-anchor:middle;mso-width-relative:page;mso-height-relative:page;" fillcolor="#FFFFFF [3201]" filled="t" stroked="t" coordsize="21600,21600" o:gfxdata="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VQd7raAAAADAEAAA8AAAAAAAAAAQAgAAAAIgAAAGRycy9kb3ducmV2&#10;LnhtbFBLAQIUABQAAAAIAIdO4kAQaL/ObAIAAMAEAAAOAAAAAAAAAAEAIAAAACkBAABkcnMvZTJv&#10;RG9jLnhtbFBLBQYAAAAABgAGAFkBAAAH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2235200</wp:posOffset>
                </wp:positionV>
                <wp:extent cx="934085" cy="561340"/>
                <wp:effectExtent l="12065" t="7620" r="25400" b="2159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1660" y="3472815"/>
                          <a:ext cx="934085" cy="561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70.8pt;margin-top:176pt;height:44.2pt;width:73.55pt;z-index:251669504;v-text-anchor:middle;mso-width-relative:page;mso-height-relative:page;" fillcolor="#FFFFFF [3201]" filled="t" stroked="t" coordsize="21600,21600" o:gfxdata="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xS+HfaAAAACwEAAA8AAAAAAAAAAQAgAAAAIgAAAGRycy9kb3ducmV2Lnht&#10;bFBLAQIUABQAAAAIAIdO4kBs3y/AaQIAALYEAAAOAAAAAAAAAAEAIAAAACk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963930</wp:posOffset>
                </wp:positionV>
                <wp:extent cx="999490" cy="513080"/>
                <wp:effectExtent l="13970" t="6985" r="15240" b="13335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3435" y="1973580"/>
                          <a:ext cx="999490" cy="513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包含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6.05pt;margin-top:75.9pt;height:40.4pt;width:78.7pt;z-index:251660288;v-text-anchor:middle;mso-width-relative:page;mso-height-relative:page;" fillcolor="#FFFFFF [3201]" filled="t" stroked="t" coordsize="21600,21600" o:gfxdata="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1kpud2QAAAAsBAAAPAAAAAAAAAAEAIAAAACIAAABkcnMvZG93bnJldi54bWxQ&#10;SwECFAAUAAAACACHTuJAQiDB3mgCAAC0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包含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991870</wp:posOffset>
                </wp:positionV>
                <wp:extent cx="970915" cy="438150"/>
                <wp:effectExtent l="6350" t="6350" r="1333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2285" y="1906270"/>
                          <a:ext cx="97091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小区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3pt;margin-top:78.1pt;height:34.5pt;width:76.45pt;z-index:251659264;v-text-anchor:middle;mso-width-relative:page;mso-height-relative:page;" fillcolor="#FFFFFF [3201]" filled="t" stroked="t" coordsize="21600,21600" o:gfxdata="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SMrVPaAAAACwEAAA8AAAAAAAAAAQAgAAAAIgAAAGRycy9kb3ducmV2LnhtbFBLAQIU&#10;ABQAAAAIAIdO4kA3+wUtYwIAALE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小区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944245</wp:posOffset>
                </wp:positionV>
                <wp:extent cx="933450" cy="447675"/>
                <wp:effectExtent l="6350" t="6350" r="1270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310" y="1868170"/>
                          <a:ext cx="9334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物业公司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1.95pt;margin-top:74.35pt;height:35.25pt;width:73.5pt;z-index:251658240;v-text-anchor:middle;mso-width-relative:page;mso-height-relative:page;" fillcolor="#FFFFFF [3201]" filled="t" stroked="t" coordsize="21600,21600" o:gfxdata="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8ossdgAAAAKAQAADwAAAAAAAAABACAAAAAiAAAAZHJzL2Rvd25yZXYueG1sUEsBAhQAFAAA&#10;AAgAh07iQCpJYLphAgAAsQ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物业公司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5556885</wp:posOffset>
                </wp:positionH>
                <wp:positionV relativeFrom="paragraph">
                  <wp:posOffset>29845</wp:posOffset>
                </wp:positionV>
                <wp:extent cx="676275" cy="371475"/>
                <wp:effectExtent l="6350" t="6350" r="22225" b="2222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04660" y="1049020"/>
                          <a:ext cx="676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层高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7.55pt;margin-top:2.35pt;height:29.25pt;width:53.25pt;z-index:251668480;v-text-anchor:middle;mso-width-relative:page;mso-height-relative:page;" fillcolor="#FFFFFF [3201]" filled="t" stroked="t" coordsize="21600,21600" o:gfxdata="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0fWeU2AAAAAkBAAAPAAAAAAAAAAEAIAAAACIAAABkcnMvZG93bnJldi54bWxQSwECFAAU&#10;AAAACACHTuJAkYPTTmMCAAC2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层高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-27305</wp:posOffset>
                </wp:positionV>
                <wp:extent cx="772160" cy="361950"/>
                <wp:effectExtent l="6350" t="6350" r="21590" b="127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9785" y="1077595"/>
                          <a:ext cx="77216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房数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8pt;margin-top:-2.15pt;height:28.5pt;width:60.8pt;z-index:251667456;v-text-anchor:middle;mso-width-relative:page;mso-height-relative:page;" fillcolor="#FFFFFF [3201]" filled="t" stroked="t" coordsize="21600,21600" o:gfxdata="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9X1Ii1wAAAAgBAAAPAAAAAAAAAAEAIAAAACIAAABkcnMvZG93bnJldi54bWxQSwECFAAU&#10;AAAACACHTuJAHrjx2WQCAAC2BAAADgAAAAAAAAABACAAAAAm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房数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-17145</wp:posOffset>
                </wp:positionV>
                <wp:extent cx="761365" cy="399415"/>
                <wp:effectExtent l="6350" t="6350" r="13335" b="1333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8235" y="1115695"/>
                          <a:ext cx="761365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小区号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0.55pt;margin-top:-1.35pt;height:31.45pt;width:59.95pt;z-index:251666432;v-text-anchor:middle;mso-width-relative:page;mso-height-relative:page;" fillcolor="#FFFFFF [3201]" filled="t" stroked="t" coordsize="21600,21600" o:gfxdata="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G4Rz21gAAAAgBAAAPAAAAAAAAAAEAIAAAACIAAABkcnMvZG93bnJldi54bWxQSwECFAAU&#10;AAAACACHTuJAK9O+XGUCAAC2BAAADgAAAAAAAAABACAAAAAl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小区号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-120650</wp:posOffset>
                </wp:positionV>
                <wp:extent cx="1028700" cy="426085"/>
                <wp:effectExtent l="6350" t="6350" r="12700" b="2476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4585" y="1002030"/>
                          <a:ext cx="1028700" cy="426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建筑物数量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8pt;margin-top:-9.5pt;height:33.55pt;width:81pt;z-index:251663360;v-text-anchor:middle;mso-width-relative:page;mso-height-relative:page;" fillcolor="#FFFFFF [3201]" filled="t" stroked="t" coordsize="21600,21600" o:gfxdata="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0jlX7VAAAABwEAAA8AAAAAAAAAAQAgAAAAIgAAAGRycy9kb3ducmV2LnhtbFBLAQIUABQAAAAI&#10;AIdO4kCtfcrbYgIAALQEAAAOAAAAAAAAAAEAIAAAACQ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建筑物数量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-103505</wp:posOffset>
                </wp:positionV>
                <wp:extent cx="676275" cy="371475"/>
                <wp:effectExtent l="6350" t="6350" r="22225" b="2222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1110" y="925195"/>
                          <a:ext cx="6762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05pt;margin-top:-8.15pt;height:29.25pt;width:53.25pt;z-index:251662336;v-text-anchor:middle;mso-width-relative:page;mso-height-relative:page;" fillcolor="#FFFFFF [3201]" filled="t" stroked="t" coordsize="21600,21600" o:gfxdata="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RROp80wAAAAcBAAAPAAAAAAAAAAEAIAAAACIAAABkcnMvZG93bnJl&#10;di54bWxQSwECFAAUAAAACACHTuJAj+C+ynQCAADUBAAADgAAAAAAAAABACAAAAAi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-46355</wp:posOffset>
                </wp:positionV>
                <wp:extent cx="809625" cy="398145"/>
                <wp:effectExtent l="6350" t="6350" r="22225" b="1460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860" y="914400"/>
                          <a:ext cx="809625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小区号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.3pt;margin-top:-3.65pt;height:31.35pt;width:63.75pt;z-index:251691008;v-text-anchor:middle;mso-width-relative:page;mso-height-relative:page;" fillcolor="#FFFFFF [3201]" filled="t" stroked="t" coordsize="21600,21600" o:gfxdata="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kSWCg2QAAAAkBAAAPAAAAAAAAAAEAIAAAACIAAABkcnMvZG93bnJldi54&#10;bWxQSwECFAAUAAAACACHTuJA4dRy1WsCAADA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小区号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20320</wp:posOffset>
                </wp:positionV>
                <wp:extent cx="762000" cy="381000"/>
                <wp:effectExtent l="6350" t="6350" r="12700" b="127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0585" y="1096645"/>
                          <a:ext cx="762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公司名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95pt;margin-top:1.6pt;height:30pt;width:60pt;z-index:251673600;v-text-anchor:middle;mso-width-relative:page;mso-height-relative:page;" fillcolor="#FFFFFF [3201]" filled="t" stroked="t" coordsize="21600,21600" o:gfxdata="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WvB/zXAAAACAEAAA8AAAAAAAAAAQAgAAAAIgAAAGRycy9kb3ducmV2LnhtbFBLAQIUABQA&#10;AAAIAIdO4kBw8dWjYwIAALUEAAAOAAAAAAAAAAEAIAAAACY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公司名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3577590</wp:posOffset>
                </wp:positionV>
                <wp:extent cx="923925" cy="419100"/>
                <wp:effectExtent l="6350" t="6350" r="2222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2010" y="4549140"/>
                          <a:ext cx="9239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住户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7pt;margin-top:281.7pt;height:33pt;width:72.75pt;z-index:251672576;v-text-anchor:middle;mso-width-relative:page;mso-height-relative:page;" fillcolor="#FFFFFF [3201]" filled="t" stroked="t" coordsize="21600,21600" o:gfxdata="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71ICy2wAAAAoBAAAPAAAAAAAAAAEAIAAAACIAAABkcnMvZG93bnJldi54bWxQSwECFAAU&#10;AAAACACHTuJApaUdG2ACAACy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住户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3768090</wp:posOffset>
                </wp:positionV>
                <wp:extent cx="1371600" cy="1905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7" idx="1"/>
                      </wps:cNvCnPr>
                      <wps:spPr>
                        <a:xfrm flipV="1">
                          <a:off x="1775460" y="4672965"/>
                          <a:ext cx="1371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2.05pt;margin-top:296.7pt;height:1.5pt;width:108pt;z-index:251689984;mso-width-relative:page;mso-height-relative:page;" filled="f" stroked="t" coordsize="21600,21600" o:gfxdata="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tYt5dcAAAALAQAADwAAAAAAAAABACAAAAAiAAAAZHJzL2Rvd25yZXYu&#10;eG1sUEsBAhQAFAAAAAgAh07iQFrAjYT8AQAAwQMAAA4AAAAAAAAAAQAgAAAAJg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3744595</wp:posOffset>
                </wp:positionV>
                <wp:extent cx="1038860" cy="23495"/>
                <wp:effectExtent l="0" t="4445" r="8890" b="1016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6" idx="1"/>
                      </wps:cNvCnPr>
                      <wps:spPr>
                        <a:xfrm flipV="1">
                          <a:off x="4090035" y="4672965"/>
                          <a:ext cx="103886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8.75pt;margin-top:294.85pt;height:1.85pt;width:81.8pt;z-index:251688960;mso-width-relative:page;mso-height-relative:page;" filled="f" stroked="t" coordsize="21600,21600" o:gfxdata="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IcRgtkAAAALAQAADwAAAAAAAAABACAAAAAiAAAAZHJzL2Rvd25yZXYu&#10;eG1sUEsBAhQAFAAAAAgAh07iQB4ScMn6AQAAwQMAAA4AAAAAAAAAAQAgAAAAKA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2796540</wp:posOffset>
                </wp:positionV>
                <wp:extent cx="614680" cy="714375"/>
                <wp:effectExtent l="3810" t="3175" r="10160" b="63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  <a:endCxn id="16" idx="0"/>
                      </wps:cNvCnPr>
                      <wps:spPr>
                        <a:xfrm flipH="1">
                          <a:off x="6257290" y="3720465"/>
                          <a:ext cx="61468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9.2pt;margin-top:220.2pt;height:56.25pt;width:48.4pt;z-index:251687936;mso-width-relative:page;mso-height-relative:page;" filled="f" stroked="t" coordsize="21600,21600" o:gfxdata="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i3omdkAAAALAQAADwAAAAAAAAABACAAAAAiAAAAZHJzL2Rvd25yZXYu&#10;eG1sUEsBAhQAFAAAAAgAh07iQMSjB9X6AQAAwQMAAA4AAAAAAAAAAQAgAAAAKA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334645</wp:posOffset>
                </wp:positionV>
                <wp:extent cx="299720" cy="609600"/>
                <wp:effectExtent l="4445" t="1905" r="19685" b="1714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4"/>
                        <a:endCxn id="6" idx="0"/>
                      </wps:cNvCnPr>
                      <wps:spPr>
                        <a:xfrm>
                          <a:off x="6156960" y="1325245"/>
                          <a:ext cx="2997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3.2pt;margin-top:26.35pt;height:48pt;width:23.6pt;z-index:251685888;mso-width-relative:page;mso-height-relative:page;" filled="f" stroked="t" coordsize="21600,21600" o:gfxdata="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FDIvn1wAAAAoBAAAPAAAAAAAAAAEAIAAAACIAAABkcnMvZG93bnJldi54bWxQSwECFAAU&#10;AAAACACHTuJAXxJoq/IBAAC2AwAADgAAAAAAAAABACAAAAAm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1172845</wp:posOffset>
                </wp:positionV>
                <wp:extent cx="381635" cy="635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394325" y="2030095"/>
                          <a:ext cx="38163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4.75pt;margin-top:92.35pt;height:0.05pt;width:30.05pt;z-index:251684864;mso-width-relative:page;mso-height-relative:page;" filled="f" stroked="t" coordsize="21600,21600" o:gfxdata="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0nJ12AAAAAsBAAAPAAAA&#10;AAAAAAEAIAAAACIAAABkcnMvZG93bnJldi54bWxQSwECFAAUAAAACACHTuJA7BeuD9wBAAB8AwAA&#10;DgAAAAAAAAABACAAAAAn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1210945</wp:posOffset>
                </wp:positionV>
                <wp:extent cx="219710" cy="9525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>
                          <a:off x="4184650" y="2077720"/>
                          <a:ext cx="2197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75pt;margin-top:95.35pt;height:0.75pt;width:17.3pt;z-index:251683840;mso-width-relative:page;mso-height-relative:page;" filled="f" stroked="t" coordsize="21600,21600" o:gfxdata="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TDYf9gAAAALAQAADwAAAAAAAAABACAAAAAiAAAAZHJzL2Rvd25yZXYueG1sUEsBAhQAFAAA&#10;AAgAh07iQLAoW+DvAQAAswMAAA4AAAAAAAAAAQAgAAAAJwEAAGRycy9lMm9Eb2MueG1sUEsFBgAA&#10;AAAGAAYAWQEAAIg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1168400</wp:posOffset>
                </wp:positionV>
                <wp:extent cx="361950" cy="1778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9" idx="1"/>
                      </wps:cNvCnPr>
                      <wps:spPr>
                        <a:xfrm>
                          <a:off x="1765935" y="2029460"/>
                          <a:ext cx="36195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55pt;margin-top:92pt;height:1.4pt;width:28.5pt;z-index:251681792;mso-width-relative:page;mso-height-relative:page;" filled="f" stroked="t" coordsize="21600,21600" o:gfxdata="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CrWx1QAAAAoBAAAPAAAAAAAAAAEAIAAAACIAAABkcnMvZG93bnJldi54bWxQSwECFAAUAAAA&#10;CACHTuJAIv25fvEBAAC0AwAADgAAAAAAAAABACAAAAAk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401320</wp:posOffset>
                </wp:positionV>
                <wp:extent cx="728980" cy="542925"/>
                <wp:effectExtent l="2540" t="3810" r="11430" b="571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  <a:endCxn id="6" idx="0"/>
                      </wps:cNvCnPr>
                      <wps:spPr>
                        <a:xfrm flipH="1">
                          <a:off x="6090285" y="1315720"/>
                          <a:ext cx="72898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6.8pt;margin-top:31.6pt;height:42.75pt;width:57.4pt;z-index:251680768;mso-width-relative:page;mso-height-relative:page;" filled="f" stroked="t" coordsize="21600,21600" o:gfxdata="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mtQLPYAAAACgEAAA8AAAAAAAAAAQAgAAAAIgAAAGRycy9kb3ducmV2Lnht&#10;bFBLAQIUABQAAAAIAIdO4kBtcwr7+QEAAMADAAAOAAAAAAAAAAEAIAAAACc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382270</wp:posOffset>
                </wp:positionV>
                <wp:extent cx="1095375" cy="561975"/>
                <wp:effectExtent l="1905" t="4445" r="7620" b="50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6" idx="0"/>
                      </wps:cNvCnPr>
                      <wps:spPr>
                        <a:xfrm>
                          <a:off x="5213985" y="1277620"/>
                          <a:ext cx="10953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0.55pt;margin-top:30.1pt;height:44.25pt;width:86.25pt;z-index:251678720;mso-width-relative:page;mso-height-relative:page;" filled="f" stroked="t" coordsize="21600,21600" o:gfxdata="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KEcAR1wAAAAoBAAAPAAAAAAAAAAEAIAAAACIAAABkcnMvZG93bnJldi54bWxQSwECFAAU&#10;AAAACACHTuJAZqNd9/IBAAC3AwAADgAAAAAAAAABACAAAAAm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306705</wp:posOffset>
                </wp:positionV>
                <wp:extent cx="1109345" cy="637540"/>
                <wp:effectExtent l="2540" t="4445" r="12065" b="571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0165" y="1221105"/>
                          <a:ext cx="1109345" cy="63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pt;margin-top:24.15pt;height:50.2pt;width:87.35pt;z-index:251675648;mso-width-relative:page;mso-height-relative:page;" filled="f" stroked="t" coordsize="21600,21600" o:gfxdata="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mZXW31wAAAAoBAAAPAAAAAAAA&#10;AAEAIAAAACIAAABkcnMvZG93bnJldi54bWxQSwECFAAUAAAACACHTuJAD+Ou7doBAAB2AwAADgAA&#10;AAAAAAABACAAAAAmAQAAZHJzL2Uyb0RvYy54bWxQSwUGAAAAAAYABgBZAQAAc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334645</wp:posOffset>
                </wp:positionV>
                <wp:extent cx="175895" cy="619125"/>
                <wp:effectExtent l="4445" t="1270" r="10160" b="825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3615" y="1239520"/>
                          <a:ext cx="17589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2pt;margin-top:26.35pt;height:48.75pt;width:13.85pt;z-index:251676672;mso-width-relative:page;mso-height-relative:page;" filled="f" stroked="t" coordsize="21600,21600" o:gfxdata="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oPxszXAAAACgEAAA8AAAAAAAAA&#10;AQAgAAAAIgAAAGRycy9kb3ducmV2LnhtbFBLAQIUABQAAAAIAIdO4kDtKOMY2QEAAHUDAAAOAAAA&#10;AAAAAAEAIAAAACY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305435</wp:posOffset>
                </wp:positionV>
                <wp:extent cx="504825" cy="686435"/>
                <wp:effectExtent l="3810" t="2540" r="5715" b="1587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  <a:endCxn id="4" idx="0"/>
                      </wps:cNvCnPr>
                      <wps:spPr>
                        <a:xfrm flipH="1">
                          <a:off x="3699510" y="1267460"/>
                          <a:ext cx="504825" cy="686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0.55pt;margin-top:24.05pt;height:54.05pt;width:39.75pt;z-index:251677696;mso-width-relative:page;mso-height-relative:page;" filled="f" stroked="t" coordsize="21600,21600" o:gfxdata="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56oYT1wAAAAoBAAAPAAAAAAAAAAEAIAAAACIAAABkcnMvZG93bnJldi54bWxQ&#10;SwECFAAUAAAACACHTuJAa+9JmPgBAAC/AwAADgAAAAAAAAABACAAAAAm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401320</wp:posOffset>
                </wp:positionV>
                <wp:extent cx="28575" cy="542925"/>
                <wp:effectExtent l="4445" t="0" r="5080" b="952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4"/>
                        <a:endCxn id="2" idx="0"/>
                      </wps:cNvCnPr>
                      <wps:spPr>
                        <a:xfrm flipH="1">
                          <a:off x="1223010" y="1334770"/>
                          <a:ext cx="285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8pt;margin-top:31.6pt;height:42.75pt;width:2.25pt;z-index:251674624;mso-width-relative:page;mso-height-relative:page;" filled="f" stroked="t" coordsize="21600,21600" o:gfxdata="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WD8EPVAAAABwEAAA8AAAAAAAAAAQAgAAAAIgAAAGRycy9kb3ducmV2LnhtbFBL&#10;AQIUABQAAAAIAIdO4kCG7Tr/+QEAAL8DAAAOAAAAAAAAAAEAIAAAACQBAABkcnMvZTJvRG9jLnht&#10;bF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22</w:t>
      </w:r>
      <w:r>
        <w:rPr>
          <w:rFonts w:hint="eastAsia"/>
          <w:lang w:val="en-US" w:eastAsia="zh-CN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722D5"/>
    <w:rsid w:val="35C722D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2018-06-24T11:28:00Z</dcterms:created>
  <dc:creator>Administrator</dc:creator>
  <cp:lastModifiedBy>Administrator</cp:lastModifiedBy>
  <dcterms:modified xsi:type="dcterms:W3CDTF">2018-06-24T12:17:04Z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